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4"/>
        <w:gridCol w:w="2657"/>
        <w:gridCol w:w="3475"/>
        <w:gridCol w:w="2573"/>
        <w:gridCol w:w="867"/>
      </w:tblGrid>
      <w:tr w:rsidR="00605A5B" w:rsidRPr="001D6B23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Default="002A012B" w:rsidP="002A012B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Clive Nyaga</w:t>
            </w:r>
          </w:p>
          <w:p w:rsidR="002A012B" w:rsidRPr="002A012B" w:rsidRDefault="002A012B" w:rsidP="002A012B">
            <w:pPr>
              <w:rPr>
                <w:sz w:val="36"/>
                <w:szCs w:val="36"/>
                <w:u w:val="single"/>
                <w:lang w:val="en-GB"/>
              </w:rPr>
            </w:pPr>
            <w:r w:rsidRPr="002A012B">
              <w:rPr>
                <w:sz w:val="36"/>
                <w:szCs w:val="36"/>
                <w:u w:val="single"/>
                <w:lang w:val="en-GB"/>
              </w:rPr>
              <w:t>My Curriculum Vitae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BCED68E2E5284D3BAE6A33A8DC33A494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:rsidR="00FB3B20" w:rsidRDefault="00FB3B20" w:rsidP="00FB3B20">
            <w:pPr>
              <w:rPr>
                <w:lang w:val="en-GB"/>
              </w:rPr>
            </w:pPr>
            <w:r>
              <w:rPr>
                <w:lang w:val="en-GB"/>
              </w:rPr>
              <w:t xml:space="preserve">Address: P.O Box 407, </w:t>
            </w:r>
            <w:proofErr w:type="spellStart"/>
            <w:r>
              <w:rPr>
                <w:lang w:val="en-GB"/>
              </w:rPr>
              <w:t>Karatina</w:t>
            </w:r>
            <w:proofErr w:type="spellEnd"/>
          </w:p>
          <w:p w:rsidR="00FB3B20" w:rsidRDefault="00FB3B20" w:rsidP="00FB3B20">
            <w:pPr>
              <w:rPr>
                <w:lang w:val="en-GB"/>
              </w:rPr>
            </w:pPr>
            <w:r>
              <w:rPr>
                <w:lang w:val="en-GB"/>
              </w:rPr>
              <w:t>County: Nyeri County</w:t>
            </w:r>
          </w:p>
          <w:p w:rsidR="00FB3B20" w:rsidRDefault="00FB3B20" w:rsidP="00FB3B20">
            <w:pPr>
              <w:rPr>
                <w:lang w:val="en-GB"/>
              </w:rPr>
            </w:pPr>
            <w:r>
              <w:rPr>
                <w:lang w:val="en-GB"/>
              </w:rPr>
              <w:t>Postcode: 10101</w:t>
            </w:r>
          </w:p>
          <w:p w:rsidR="00FB3B20" w:rsidRDefault="00FB3B20" w:rsidP="00FB3B20">
            <w:pPr>
              <w:rPr>
                <w:lang w:val="en-GB"/>
              </w:rPr>
            </w:pPr>
            <w:r>
              <w:rPr>
                <w:lang w:val="en-GB"/>
              </w:rPr>
              <w:t>Phone no: 0111507600</w:t>
            </w:r>
          </w:p>
          <w:p w:rsidR="00FB3B20" w:rsidRDefault="00FB3B20" w:rsidP="00FB3B20">
            <w:pPr>
              <w:rPr>
                <w:lang w:val="en-GB"/>
              </w:rPr>
            </w:pPr>
            <w:r>
              <w:rPr>
                <w:lang w:val="en-GB"/>
              </w:rPr>
              <w:t>Email: nyagaclive@gmail.com</w:t>
            </w:r>
          </w:p>
          <w:p w:rsidR="00FB3B20" w:rsidRPr="00FB3B20" w:rsidRDefault="00FB3B20" w:rsidP="00FB3B20">
            <w:pPr>
              <w:rPr>
                <w:lang w:val="en-GB"/>
              </w:rPr>
            </w:pPr>
          </w:p>
          <w:p w:rsidR="00C1095A" w:rsidRPr="001D6B23" w:rsidRDefault="00C1095A" w:rsidP="00C1095A">
            <w:pPr>
              <w:pStyle w:val="TextLeft"/>
              <w:rPr>
                <w:noProof/>
                <w:lang w:val="en-GB"/>
              </w:rPr>
            </w:pPr>
          </w:p>
          <w:p w:rsidR="00605A5B" w:rsidRPr="001D6B23" w:rsidRDefault="00605A5B" w:rsidP="00605A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000000" w:rsidP="00F06872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651833632"/>
                <w:placeholder>
                  <w:docPart w:val="53F9818A4D964436B645A18776614623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Objective</w:t>
                </w:r>
              </w:sdtContent>
            </w:sdt>
          </w:p>
          <w:p w:rsidR="00F06872" w:rsidRPr="00F06872" w:rsidRDefault="00F06872" w:rsidP="00F06872">
            <w:pPr>
              <w:rPr>
                <w:lang w:val="en-GB"/>
              </w:rPr>
            </w:pPr>
            <w:r>
              <w:rPr>
                <w:lang w:val="en-GB"/>
              </w:rPr>
              <w:t>I look forward to being a positive influence on acquisition of this job to all members of the enterprise. I promise to give my all and to also follow all company policies to the latter. I am really looking forward to improving my skillset as well as brighten the name of the enterprise even more in the event that I get this job.</w:t>
            </w:r>
          </w:p>
        </w:tc>
      </w:tr>
      <w:tr w:rsidR="000E1D44" w:rsidRPr="001D6B23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Pr="001D6B23" w:rsidRDefault="00000000" w:rsidP="000E1D44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723097672"/>
                <w:placeholder>
                  <w:docPart w:val="2E06FFAB84C7448B8A12D0B597012988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Education</w:t>
                </w:r>
              </w:sdtContent>
            </w:sdt>
          </w:p>
          <w:p w:rsidR="00B3622A" w:rsidRDefault="00B3622A" w:rsidP="00B3622A">
            <w:pPr>
              <w:rPr>
                <w:lang w:val="en-GB"/>
              </w:rPr>
            </w:pPr>
            <w:r>
              <w:rPr>
                <w:lang w:val="en-GB"/>
              </w:rPr>
              <w:t>2006-2008: Rising Star Kindergarten</w:t>
            </w:r>
          </w:p>
          <w:p w:rsidR="00B3622A" w:rsidRDefault="00B3622A" w:rsidP="00B3622A">
            <w:pPr>
              <w:rPr>
                <w:lang w:val="en-GB"/>
              </w:rPr>
            </w:pPr>
            <w:r>
              <w:rPr>
                <w:lang w:val="en-GB"/>
              </w:rPr>
              <w:t>2009-2011: Riverbank Preparatory</w:t>
            </w:r>
          </w:p>
          <w:p w:rsidR="00B3622A" w:rsidRDefault="00B3622A" w:rsidP="00B3622A">
            <w:pPr>
              <w:rPr>
                <w:lang w:val="en-GB"/>
              </w:rPr>
            </w:pPr>
            <w:r>
              <w:rPr>
                <w:lang w:val="en-GB"/>
              </w:rPr>
              <w:t>2012-2016: Queen of Peace Academy</w:t>
            </w:r>
          </w:p>
          <w:p w:rsidR="00B3622A" w:rsidRDefault="00B3622A" w:rsidP="00B3622A">
            <w:pPr>
              <w:rPr>
                <w:lang w:val="en-GB"/>
              </w:rPr>
            </w:pPr>
            <w:r>
              <w:rPr>
                <w:lang w:val="en-GB"/>
              </w:rPr>
              <w:t>2017-2021: Alliance High School</w:t>
            </w:r>
          </w:p>
          <w:p w:rsidR="00B3622A" w:rsidRPr="00B3622A" w:rsidRDefault="00B3622A" w:rsidP="00B3622A">
            <w:pPr>
              <w:rPr>
                <w:lang w:val="en-GB"/>
              </w:rPr>
            </w:pPr>
            <w:r>
              <w:rPr>
                <w:lang w:val="en-GB"/>
              </w:rPr>
              <w:t>2021-2025: Kenyatta University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-1767221959"/>
              <w:placeholder>
                <w:docPart w:val="CB5A57BBF3024CB7B1B77F1DCB86D5E1"/>
              </w:placeholder>
              <w:temporary/>
              <w:showingPlcHdr/>
              <w15:appearance w15:val="hidden"/>
              <w:text/>
            </w:sdtPr>
            <w:sdtContent>
              <w:p w:rsidR="00A77921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:rsidR="000E1D44" w:rsidRPr="001D6B23" w:rsidRDefault="00000000" w:rsidP="000E1D44">
            <w:pPr>
              <w:pStyle w:val="Small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170029467"/>
                <w:placeholder>
                  <w:docPart w:val="8DCBAA11682948989A3D1231F88541CE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[Dates from] - [To]</w:t>
                </w:r>
              </w:sdtContent>
            </w:sdt>
          </w:p>
          <w:p w:rsidR="000E1D44" w:rsidRPr="001D6B23" w:rsidRDefault="00000000" w:rsidP="000E1D44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1063243444"/>
                <w:placeholder>
                  <w:docPart w:val="6F6633A8BBA04B10BD2F0EB9A47C4B47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title]</w:t>
                </w:r>
              </w:sdtContent>
            </w:sdt>
            <w:r w:rsidR="000E1D44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116342317"/>
                <w:placeholder>
                  <w:docPart w:val="FD897723DDE6487A814BEFA00BDCED33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position]</w:t>
                </w:r>
              </w:sdtContent>
            </w:sdt>
            <w:r w:rsidR="000E1D44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421921395"/>
                <w:placeholder>
                  <w:docPart w:val="4360C6997D4C4CE7B82E56F472D62083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[Company name]</w:t>
                </w:r>
              </w:sdtContent>
            </w:sdt>
          </w:p>
          <w:p w:rsidR="000E1D44" w:rsidRPr="001D6B23" w:rsidRDefault="000E1D44" w:rsidP="000E1D44">
            <w:pPr>
              <w:pStyle w:val="TextRight"/>
              <w:rPr>
                <w:noProof/>
                <w:sz w:val="21"/>
                <w:lang w:val="en-GB"/>
              </w:rPr>
            </w:pPr>
          </w:p>
          <w:p w:rsidR="0057534A" w:rsidRPr="001D6B23" w:rsidRDefault="00000000" w:rsidP="0057534A">
            <w:pPr>
              <w:pStyle w:val="Small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800105537"/>
                <w:placeholder>
                  <w:docPart w:val="49F24337F1DA482A8688A27437BDE28D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[Dates from] - [To]</w:t>
                </w:r>
              </w:sdtContent>
            </w:sdt>
          </w:p>
          <w:p w:rsidR="0057534A" w:rsidRPr="001D6B23" w:rsidRDefault="00000000" w:rsidP="0057534A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538326528"/>
                <w:placeholder>
                  <w:docPart w:val="D0F0C4022AE74E5B84997C1076A1D180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title]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-285199606"/>
                <w:placeholder>
                  <w:docPart w:val="DD97F9BCBE9E4F3AB2BC7BE98DF5139D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position]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1749461708"/>
                <w:placeholder>
                  <w:docPart w:val="ECDF5E3BF3C042668DCFBD6F73462B8B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[Company name]</w:t>
                </w:r>
              </w:sdtContent>
            </w:sdt>
          </w:p>
          <w:p w:rsidR="000E1D44" w:rsidRPr="001D6B23" w:rsidRDefault="0057534A" w:rsidP="0057534A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</w:p>
          <w:p w:rsidR="0057534A" w:rsidRPr="001D6B23" w:rsidRDefault="00000000" w:rsidP="0057534A">
            <w:pPr>
              <w:pStyle w:val="Small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758651016"/>
                <w:placeholder>
                  <w:docPart w:val="95DCA68A9CFD4EC4A2885837B8461FBA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[Dates from] - [To]</w:t>
                </w:r>
              </w:sdtContent>
            </w:sdt>
          </w:p>
          <w:p w:rsidR="0057534A" w:rsidRPr="001D6B23" w:rsidRDefault="00000000" w:rsidP="0057534A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427684914"/>
                <w:placeholder>
                  <w:docPart w:val="E8A8F15125EC41DA9AAC2ED19CBC0C6C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title]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-104505620"/>
                <w:placeholder>
                  <w:docPart w:val="F01113AAB8AE41A79BD9445C275489E8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position]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-926888980"/>
                <w:placeholder>
                  <w:docPart w:val="3C8B6C11DE6E429E8C52FAB2D8DEEE0B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[Company name]</w:t>
                </w:r>
              </w:sdtContent>
            </w:sdt>
          </w:p>
          <w:p w:rsidR="000E1D44" w:rsidRPr="001D6B23" w:rsidRDefault="0057534A" w:rsidP="0057534A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</w:p>
          <w:p w:rsidR="000E1D44" w:rsidRPr="001D6B23" w:rsidRDefault="00000000" w:rsidP="0057534A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87393142"/>
                <w:placeholder>
                  <w:docPart w:val="9E6D24A7D9794FDEB8DAC356F208F7BD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[This is the place for a brief summary of your key responsibilities and most stellar accomplishments.]</w:t>
                </w:r>
              </w:sdtContent>
            </w:sdt>
          </w:p>
        </w:tc>
      </w:tr>
      <w:tr w:rsidR="000E1D44" w:rsidRPr="001D6B23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Pr="001D6B23" w:rsidRDefault="00000000" w:rsidP="00A77921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242716918"/>
                <w:placeholder>
                  <w:docPart w:val="70B3B77855B74E0DA8E8F040BF58EDE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Key skills</w:t>
                </w:r>
              </w:sdtContent>
            </w:sdt>
          </w:p>
          <w:p w:rsidR="00FB3B20" w:rsidRDefault="00FB3B20" w:rsidP="00FB3B20">
            <w:pPr>
              <w:rPr>
                <w:lang w:val="en-GB"/>
              </w:rPr>
            </w:pPr>
            <w:r>
              <w:rPr>
                <w:lang w:val="en-GB"/>
              </w:rPr>
              <w:t>Statistics and Probability</w:t>
            </w:r>
          </w:p>
          <w:p w:rsidR="00FB3B20" w:rsidRDefault="00FB3B20" w:rsidP="00FB3B20">
            <w:pPr>
              <w:rPr>
                <w:lang w:val="en-GB"/>
              </w:rPr>
            </w:pPr>
            <w:r>
              <w:rPr>
                <w:lang w:val="en-GB"/>
              </w:rPr>
              <w:t>Machine Learning</w:t>
            </w:r>
          </w:p>
          <w:p w:rsidR="00FB3B20" w:rsidRDefault="00FB3B20" w:rsidP="00FB3B20">
            <w:pPr>
              <w:rPr>
                <w:lang w:val="en-GB"/>
              </w:rPr>
            </w:pPr>
            <w:r>
              <w:rPr>
                <w:lang w:val="en-GB"/>
              </w:rPr>
              <w:t>Artificial Intelligence</w:t>
            </w:r>
          </w:p>
          <w:p w:rsidR="00FB3B20" w:rsidRDefault="00FB3B20" w:rsidP="00FB3B20">
            <w:pPr>
              <w:rPr>
                <w:lang w:val="en-GB"/>
              </w:rPr>
            </w:pPr>
            <w:r>
              <w:rPr>
                <w:lang w:val="en-GB"/>
              </w:rPr>
              <w:t>Programming</w:t>
            </w:r>
          </w:p>
          <w:p w:rsidR="00FB3B20" w:rsidRPr="00FB3B20" w:rsidRDefault="00FB3B20" w:rsidP="00FB3B20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61914896"/>
              <w:placeholder>
                <w:docPart w:val="1F6E1A14087B41AF9A8449E6A69DE403"/>
              </w:placeholder>
              <w:temporary/>
              <w:showingPlcHdr/>
              <w15:appearance w15:val="hidden"/>
              <w:text/>
            </w:sdtPr>
            <w:sdtContent>
              <w:p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Communication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884376286"/>
              <w:placeholder>
                <w:docPart w:val="D986C826BD374319B21E3EA2A11043FF"/>
              </w:placeholder>
              <w:temporary/>
              <w:showingPlcHdr/>
              <w15:appearance w15:val="hidden"/>
              <w:text/>
            </w:sdtPr>
            <w:sdtContent>
              <w:p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[You delivered that big presentation and got great feedback. Don’t be shy about it now!</w:t>
                </w:r>
              </w:p>
              <w:p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This is the place to show how well you work and play with others.]</w:t>
                </w:r>
              </w:p>
            </w:sdtContent>
          </w:sdt>
          <w:p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0E1D44" w:rsidRPr="001D6B23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727186010"/>
              <w:placeholder>
                <w:docPart w:val="D1F41F549898482D89E3781DC8BAEFC1"/>
              </w:placeholder>
              <w:temporary/>
              <w:showingPlcHdr/>
              <w15:appearance w15:val="hidden"/>
              <w:text/>
            </w:sdtPr>
            <w:sdtContent>
              <w:p w:rsidR="0057534A" w:rsidRPr="001D6B23" w:rsidRDefault="00A77921" w:rsidP="0057534A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Leadership</w:t>
                </w:r>
              </w:p>
            </w:sdtContent>
          </w:sdt>
          <w:p w:rsidR="003A5829" w:rsidRDefault="003A5829" w:rsidP="003A5829">
            <w:pPr>
              <w:rPr>
                <w:lang w:val="en-GB"/>
              </w:rPr>
            </w:pPr>
            <w:r>
              <w:rPr>
                <w:lang w:val="en-GB"/>
              </w:rPr>
              <w:t>Best Troop Leader in 2018</w:t>
            </w:r>
          </w:p>
          <w:p w:rsidR="003A5829" w:rsidRDefault="003A5829" w:rsidP="003A5829">
            <w:pPr>
              <w:rPr>
                <w:lang w:val="en-GB"/>
              </w:rPr>
            </w:pPr>
            <w:r>
              <w:rPr>
                <w:lang w:val="en-GB"/>
              </w:rPr>
              <w:t>Vice Chairman of the Young Farmers Club in 2021</w:t>
            </w:r>
          </w:p>
          <w:p w:rsidR="003A5829" w:rsidRPr="003A5829" w:rsidRDefault="003A5829" w:rsidP="003A5829">
            <w:pPr>
              <w:rPr>
                <w:lang w:val="en-GB"/>
              </w:rPr>
            </w:pPr>
            <w:r>
              <w:rPr>
                <w:lang w:val="en-GB"/>
              </w:rPr>
              <w:t xml:space="preserve">Religious Studies </w:t>
            </w:r>
            <w:proofErr w:type="spellStart"/>
            <w:r>
              <w:rPr>
                <w:lang w:val="en-GB"/>
              </w:rPr>
              <w:t>Representtive</w:t>
            </w:r>
            <w:proofErr w:type="spellEnd"/>
            <w:r>
              <w:rPr>
                <w:lang w:val="en-GB"/>
              </w:rPr>
              <w:t xml:space="preserve"> between 2019 and 2021</w:t>
            </w:r>
          </w:p>
        </w:tc>
      </w:tr>
      <w:tr w:rsidR="000E1D44" w:rsidRPr="001D6B23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-465741575"/>
              <w:placeholder>
                <w:docPart w:val="B8A2F7AE43E04005B23BE63A7FF40DB5"/>
              </w:placeholder>
              <w:temporary/>
              <w:showingPlcHdr/>
              <w15:appearance w15:val="hidden"/>
              <w:text/>
            </w:sdtPr>
            <w:sdtContent>
              <w:p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References</w:t>
                </w:r>
              </w:p>
            </w:sdtContent>
          </w:sdt>
          <w:p w:rsidR="003A5829" w:rsidRDefault="003A5829" w:rsidP="003A5829">
            <w:pPr>
              <w:rPr>
                <w:lang w:val="en-GB"/>
              </w:rPr>
            </w:pPr>
            <w:r>
              <w:rPr>
                <w:lang w:val="en-GB"/>
              </w:rPr>
              <w:t xml:space="preserve">Virginia </w:t>
            </w:r>
            <w:proofErr w:type="spellStart"/>
            <w:r>
              <w:rPr>
                <w:lang w:val="en-GB"/>
              </w:rPr>
              <w:t>Virdianne</w:t>
            </w:r>
            <w:proofErr w:type="spellEnd"/>
            <w:r>
              <w:rPr>
                <w:lang w:val="en-GB"/>
              </w:rPr>
              <w:t xml:space="preserve"> – 0723609540</w:t>
            </w:r>
          </w:p>
          <w:p w:rsidR="003A5829" w:rsidRDefault="003A5829" w:rsidP="003A5829">
            <w:pPr>
              <w:rPr>
                <w:lang w:val="en-GB"/>
              </w:rPr>
            </w:pPr>
            <w:r>
              <w:rPr>
                <w:lang w:val="en-GB"/>
              </w:rPr>
              <w:t xml:space="preserve">Charles </w:t>
            </w:r>
            <w:proofErr w:type="spellStart"/>
            <w:r>
              <w:rPr>
                <w:lang w:val="en-GB"/>
              </w:rPr>
              <w:t>Kagotho</w:t>
            </w:r>
            <w:proofErr w:type="spellEnd"/>
            <w:r>
              <w:rPr>
                <w:lang w:val="en-GB"/>
              </w:rPr>
              <w:t xml:space="preserve"> – 0721455789</w:t>
            </w:r>
          </w:p>
          <w:p w:rsidR="003A5829" w:rsidRPr="003A5829" w:rsidRDefault="003A5829" w:rsidP="003A5829">
            <w:pPr>
              <w:rPr>
                <w:lang w:val="en-GB"/>
              </w:rPr>
            </w:pPr>
            <w:r>
              <w:rPr>
                <w:lang w:val="en-GB"/>
              </w:rPr>
              <w:t>Marvine Oduor - 0768932886</w:t>
            </w:r>
          </w:p>
        </w:tc>
      </w:tr>
    </w:tbl>
    <w:p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3BC3" w:rsidRDefault="00F73BC3" w:rsidP="00F316AD">
      <w:r>
        <w:separator/>
      </w:r>
    </w:p>
  </w:endnote>
  <w:endnote w:type="continuationSeparator" w:id="0">
    <w:p w:rsidR="00F73BC3" w:rsidRDefault="00F73BC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2546AE5F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C54F4D" id="Rectangle 2" o:spid="_x0000_s1026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3BC3" w:rsidRDefault="00F73BC3" w:rsidP="00F316AD">
      <w:r>
        <w:separator/>
      </w:r>
    </w:p>
  </w:footnote>
  <w:footnote w:type="continuationSeparator" w:id="0">
    <w:p w:rsidR="00F73BC3" w:rsidRDefault="00F73BC3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28752643">
    <w:abstractNumId w:val="11"/>
  </w:num>
  <w:num w:numId="2" w16cid:durableId="244341437">
    <w:abstractNumId w:val="12"/>
  </w:num>
  <w:num w:numId="3" w16cid:durableId="1803499537">
    <w:abstractNumId w:val="10"/>
  </w:num>
  <w:num w:numId="4" w16cid:durableId="1538466456">
    <w:abstractNumId w:val="9"/>
  </w:num>
  <w:num w:numId="5" w16cid:durableId="1907492082">
    <w:abstractNumId w:val="7"/>
  </w:num>
  <w:num w:numId="6" w16cid:durableId="662125071">
    <w:abstractNumId w:val="6"/>
  </w:num>
  <w:num w:numId="7" w16cid:durableId="1185705596">
    <w:abstractNumId w:val="5"/>
  </w:num>
  <w:num w:numId="8" w16cid:durableId="646394167">
    <w:abstractNumId w:val="4"/>
  </w:num>
  <w:num w:numId="9" w16cid:durableId="2056545664">
    <w:abstractNumId w:val="8"/>
  </w:num>
  <w:num w:numId="10" w16cid:durableId="1170876067">
    <w:abstractNumId w:val="3"/>
  </w:num>
  <w:num w:numId="11" w16cid:durableId="426970756">
    <w:abstractNumId w:val="2"/>
  </w:num>
  <w:num w:numId="12" w16cid:durableId="1375276974">
    <w:abstractNumId w:val="1"/>
  </w:num>
  <w:num w:numId="13" w16cid:durableId="142602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0"/>
    <w:rsid w:val="000E1D44"/>
    <w:rsid w:val="0016224E"/>
    <w:rsid w:val="001D6B23"/>
    <w:rsid w:val="0020696E"/>
    <w:rsid w:val="002356A2"/>
    <w:rsid w:val="002A012B"/>
    <w:rsid w:val="002D12DA"/>
    <w:rsid w:val="003019B2"/>
    <w:rsid w:val="0034688D"/>
    <w:rsid w:val="003A5829"/>
    <w:rsid w:val="0040233B"/>
    <w:rsid w:val="00492867"/>
    <w:rsid w:val="004C42B7"/>
    <w:rsid w:val="00511A6E"/>
    <w:rsid w:val="0057534A"/>
    <w:rsid w:val="00605A5B"/>
    <w:rsid w:val="006C60E6"/>
    <w:rsid w:val="006E70D3"/>
    <w:rsid w:val="007B0F94"/>
    <w:rsid w:val="009D2F5C"/>
    <w:rsid w:val="00A77921"/>
    <w:rsid w:val="00AD4397"/>
    <w:rsid w:val="00B3622A"/>
    <w:rsid w:val="00B575FB"/>
    <w:rsid w:val="00C1095A"/>
    <w:rsid w:val="00C55D85"/>
    <w:rsid w:val="00CA2273"/>
    <w:rsid w:val="00CD50FD"/>
    <w:rsid w:val="00CD52FA"/>
    <w:rsid w:val="00D47124"/>
    <w:rsid w:val="00DD5D7B"/>
    <w:rsid w:val="00F06872"/>
    <w:rsid w:val="00F316AD"/>
    <w:rsid w:val="00F4501B"/>
    <w:rsid w:val="00F73BC3"/>
    <w:rsid w:val="00FB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DAC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D4397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GINIA\AppData\Roaming\Microsoft\Templates\Basic%20modern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ED68E2E5284D3BAE6A33A8DC33A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73B40-D664-409F-BAA6-29A514A9B4DC}"/>
      </w:docPartPr>
      <w:docPartBody>
        <w:p w:rsidR="00000000" w:rsidRDefault="00000000">
          <w:pPr>
            <w:pStyle w:val="BCED68E2E5284D3BAE6A33A8DC33A494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53F9818A4D964436B645A1877661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F674D-8B09-431E-9A12-E54758A62B36}"/>
      </w:docPartPr>
      <w:docPartBody>
        <w:p w:rsidR="00000000" w:rsidRDefault="00000000">
          <w:pPr>
            <w:pStyle w:val="53F9818A4D964436B645A18776614623"/>
          </w:pPr>
          <w:r w:rsidRPr="00605A5B">
            <w:rPr>
              <w:lang w:bidi="en-GB"/>
            </w:rPr>
            <w:t>Objective</w:t>
          </w:r>
        </w:p>
      </w:docPartBody>
    </w:docPart>
    <w:docPart>
      <w:docPartPr>
        <w:name w:val="2E06FFAB84C7448B8A12D0B597012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898A8-E350-4A02-AA62-D5D7BC6FBB05}"/>
      </w:docPartPr>
      <w:docPartBody>
        <w:p w:rsidR="00000000" w:rsidRDefault="00000000">
          <w:pPr>
            <w:pStyle w:val="2E06FFAB84C7448B8A12D0B597012988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CB5A57BBF3024CB7B1B77F1DCB86D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C2587-4D7F-4223-98EB-3C0B2E4A7E77}"/>
      </w:docPartPr>
      <w:docPartBody>
        <w:p w:rsidR="00000000" w:rsidRDefault="00000000">
          <w:pPr>
            <w:pStyle w:val="CB5A57BBF3024CB7B1B77F1DCB86D5E1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8DCBAA11682948989A3D1231F8854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D33E9-C995-446C-9DF1-F9E20BE2583D}"/>
      </w:docPartPr>
      <w:docPartBody>
        <w:p w:rsidR="00000000" w:rsidRDefault="00000000">
          <w:pPr>
            <w:pStyle w:val="8DCBAA11682948989A3D1231F88541CE"/>
          </w:pPr>
          <w:r>
            <w:rPr>
              <w:lang w:bidi="en-GB"/>
            </w:rPr>
            <w:t>[Dates from] - [To]</w:t>
          </w:r>
        </w:p>
      </w:docPartBody>
    </w:docPart>
    <w:docPart>
      <w:docPartPr>
        <w:name w:val="6F6633A8BBA04B10BD2F0EB9A47C4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36881-0233-45E3-B925-676A307A9865}"/>
      </w:docPartPr>
      <w:docPartBody>
        <w:p w:rsidR="00000000" w:rsidRDefault="00000000">
          <w:pPr>
            <w:pStyle w:val="6F6633A8BBA04B10BD2F0EB9A47C4B47"/>
          </w:pPr>
          <w:r w:rsidRPr="000E1D44">
            <w:rPr>
              <w:lang w:bidi="en-GB"/>
            </w:rPr>
            <w:t xml:space="preserve">[Job </w:t>
          </w:r>
          <w:r w:rsidRPr="000E1D44">
            <w:rPr>
              <w:lang w:bidi="en-GB"/>
            </w:rPr>
            <w:t>title]</w:t>
          </w:r>
        </w:p>
      </w:docPartBody>
    </w:docPart>
    <w:docPart>
      <w:docPartPr>
        <w:name w:val="FD897723DDE6487A814BEFA00BDCE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CFC0F-0667-4A16-9A5F-72BBD1AFF0A3}"/>
      </w:docPartPr>
      <w:docPartBody>
        <w:p w:rsidR="00000000" w:rsidRDefault="00000000">
          <w:pPr>
            <w:pStyle w:val="FD897723DDE6487A814BEFA00BDCED33"/>
          </w:pPr>
          <w:r w:rsidRPr="000E1D44">
            <w:rPr>
              <w:lang w:bidi="en-GB"/>
            </w:rPr>
            <w:t>[Job position]</w:t>
          </w:r>
        </w:p>
      </w:docPartBody>
    </w:docPart>
    <w:docPart>
      <w:docPartPr>
        <w:name w:val="4360C6997D4C4CE7B82E56F472D62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FC74B-A022-4D68-9CD9-7631E213C138}"/>
      </w:docPartPr>
      <w:docPartBody>
        <w:p w:rsidR="00000000" w:rsidRDefault="00000000">
          <w:pPr>
            <w:pStyle w:val="4360C6997D4C4CE7B82E56F472D62083"/>
          </w:pPr>
          <w:r>
            <w:rPr>
              <w:lang w:bidi="en-GB"/>
            </w:rPr>
            <w:t>[Company name]</w:t>
          </w:r>
        </w:p>
      </w:docPartBody>
    </w:docPart>
    <w:docPart>
      <w:docPartPr>
        <w:name w:val="49F24337F1DA482A8688A27437BDE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0D8F8-91B0-4F5B-90E2-AEB2AF820204}"/>
      </w:docPartPr>
      <w:docPartBody>
        <w:p w:rsidR="00000000" w:rsidRDefault="00000000">
          <w:pPr>
            <w:pStyle w:val="49F24337F1DA482A8688A27437BDE28D"/>
          </w:pPr>
          <w:r>
            <w:rPr>
              <w:lang w:bidi="en-GB"/>
            </w:rPr>
            <w:t>[Dates from] - [To]</w:t>
          </w:r>
        </w:p>
      </w:docPartBody>
    </w:docPart>
    <w:docPart>
      <w:docPartPr>
        <w:name w:val="D0F0C4022AE74E5B84997C1076A1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C03A1-ED0A-4445-9ADE-77637F9803F1}"/>
      </w:docPartPr>
      <w:docPartBody>
        <w:p w:rsidR="00000000" w:rsidRDefault="00000000">
          <w:pPr>
            <w:pStyle w:val="D0F0C4022AE74E5B84997C1076A1D180"/>
          </w:pPr>
          <w:r w:rsidRPr="000E1D44">
            <w:rPr>
              <w:lang w:bidi="en-GB"/>
            </w:rPr>
            <w:t>[Job title]</w:t>
          </w:r>
        </w:p>
      </w:docPartBody>
    </w:docPart>
    <w:docPart>
      <w:docPartPr>
        <w:name w:val="DD97F9BCBE9E4F3AB2BC7BE98DF51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46170-206D-4A47-A4AA-73BC36B01C72}"/>
      </w:docPartPr>
      <w:docPartBody>
        <w:p w:rsidR="00000000" w:rsidRDefault="00000000">
          <w:pPr>
            <w:pStyle w:val="DD97F9BCBE9E4F3AB2BC7BE98DF5139D"/>
          </w:pPr>
          <w:r w:rsidRPr="000E1D44">
            <w:rPr>
              <w:lang w:bidi="en-GB"/>
            </w:rPr>
            <w:t>[Job position]</w:t>
          </w:r>
        </w:p>
      </w:docPartBody>
    </w:docPart>
    <w:docPart>
      <w:docPartPr>
        <w:name w:val="ECDF5E3BF3C042668DCFBD6F73462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D4DC-5125-4F0D-9935-9177C29C9D85}"/>
      </w:docPartPr>
      <w:docPartBody>
        <w:p w:rsidR="00000000" w:rsidRDefault="00000000">
          <w:pPr>
            <w:pStyle w:val="ECDF5E3BF3C042668DCFBD6F73462B8B"/>
          </w:pPr>
          <w:r>
            <w:rPr>
              <w:lang w:bidi="en-GB"/>
            </w:rPr>
            <w:t>[Company name]</w:t>
          </w:r>
        </w:p>
      </w:docPartBody>
    </w:docPart>
    <w:docPart>
      <w:docPartPr>
        <w:name w:val="95DCA68A9CFD4EC4A2885837B8461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E09FE-419D-4E4B-8668-CB5A78B1808F}"/>
      </w:docPartPr>
      <w:docPartBody>
        <w:p w:rsidR="00000000" w:rsidRDefault="00000000">
          <w:pPr>
            <w:pStyle w:val="95DCA68A9CFD4EC4A2885837B8461FBA"/>
          </w:pPr>
          <w:r>
            <w:rPr>
              <w:lang w:bidi="en-GB"/>
            </w:rPr>
            <w:t>[Dates from] - [To]</w:t>
          </w:r>
        </w:p>
      </w:docPartBody>
    </w:docPart>
    <w:docPart>
      <w:docPartPr>
        <w:name w:val="E8A8F15125EC41DA9AAC2ED19CBC0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A0792-B1EA-4764-ADF0-2B52A6B08B37}"/>
      </w:docPartPr>
      <w:docPartBody>
        <w:p w:rsidR="00000000" w:rsidRDefault="00000000">
          <w:pPr>
            <w:pStyle w:val="E8A8F15125EC41DA9AAC2ED19CBC0C6C"/>
          </w:pPr>
          <w:r w:rsidRPr="000E1D44">
            <w:rPr>
              <w:lang w:bidi="en-GB"/>
            </w:rPr>
            <w:t>[Job title]</w:t>
          </w:r>
        </w:p>
      </w:docPartBody>
    </w:docPart>
    <w:docPart>
      <w:docPartPr>
        <w:name w:val="F01113AAB8AE41A79BD9445C27548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77912-D2B5-47BA-9712-B7F4A5985AD3}"/>
      </w:docPartPr>
      <w:docPartBody>
        <w:p w:rsidR="00000000" w:rsidRDefault="00000000">
          <w:pPr>
            <w:pStyle w:val="F01113AAB8AE41A79BD9445C275489E8"/>
          </w:pPr>
          <w:r w:rsidRPr="000E1D44">
            <w:rPr>
              <w:lang w:bidi="en-GB"/>
            </w:rPr>
            <w:t>[Job position]</w:t>
          </w:r>
        </w:p>
      </w:docPartBody>
    </w:docPart>
    <w:docPart>
      <w:docPartPr>
        <w:name w:val="3C8B6C11DE6E429E8C52FAB2D8DEE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4798-7DF9-4D9A-8544-F771A2348CC4}"/>
      </w:docPartPr>
      <w:docPartBody>
        <w:p w:rsidR="00000000" w:rsidRDefault="00000000">
          <w:pPr>
            <w:pStyle w:val="3C8B6C11DE6E429E8C52FAB2D8DEEE0B"/>
          </w:pPr>
          <w:r>
            <w:rPr>
              <w:lang w:bidi="en-GB"/>
            </w:rPr>
            <w:t>[Company name]</w:t>
          </w:r>
        </w:p>
      </w:docPartBody>
    </w:docPart>
    <w:docPart>
      <w:docPartPr>
        <w:name w:val="9E6D24A7D9794FDEB8DAC356F208F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3C137-2200-4EDF-9032-1D0813DDCC14}"/>
      </w:docPartPr>
      <w:docPartBody>
        <w:p w:rsidR="00000000" w:rsidRDefault="00000000">
          <w:pPr>
            <w:pStyle w:val="9E6D24A7D9794FDEB8DAC356F208F7BD"/>
          </w:pPr>
          <w:r w:rsidRPr="000E1D44">
            <w:rPr>
              <w:lang w:bidi="en-GB"/>
            </w:rPr>
            <w:t xml:space="preserve">[This is the place for a brief summary of your key responsibilities and most stellar </w:t>
          </w:r>
          <w:r w:rsidRPr="000E1D44">
            <w:rPr>
              <w:lang w:bidi="en-GB"/>
            </w:rPr>
            <w:t>accomplishments.]</w:t>
          </w:r>
        </w:p>
      </w:docPartBody>
    </w:docPart>
    <w:docPart>
      <w:docPartPr>
        <w:name w:val="70B3B77855B74E0DA8E8F040BF58E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765FF-46D8-4B96-B32D-351CF2CD9EF4}"/>
      </w:docPartPr>
      <w:docPartBody>
        <w:p w:rsidR="00000000" w:rsidRDefault="00000000">
          <w:pPr>
            <w:pStyle w:val="70B3B77855B74E0DA8E8F040BF58EDE6"/>
          </w:pPr>
          <w:r w:rsidRPr="000E1D44">
            <w:rPr>
              <w:lang w:bidi="en-GB"/>
            </w:rPr>
            <w:t>Key skills</w:t>
          </w:r>
        </w:p>
      </w:docPartBody>
    </w:docPart>
    <w:docPart>
      <w:docPartPr>
        <w:name w:val="1F6E1A14087B41AF9A8449E6A69D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2667C-FA71-4DC4-B38C-3972B3CDA819}"/>
      </w:docPartPr>
      <w:docPartBody>
        <w:p w:rsidR="00000000" w:rsidRDefault="00000000">
          <w:pPr>
            <w:pStyle w:val="1F6E1A14087B41AF9A8449E6A69DE403"/>
          </w:pPr>
          <w:r>
            <w:rPr>
              <w:lang w:bidi="en-GB"/>
            </w:rPr>
            <w:t>Communication</w:t>
          </w:r>
        </w:p>
      </w:docPartBody>
    </w:docPart>
    <w:docPart>
      <w:docPartPr>
        <w:name w:val="D986C826BD374319B21E3EA2A1104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FD762-5E25-4683-B06E-B1DD01DA6437}"/>
      </w:docPartPr>
      <w:docPartBody>
        <w:p w:rsidR="004E1CDC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[You delivered that big presentation to rave reviews. Don’t be shy about it now!</w:t>
          </w:r>
        </w:p>
        <w:p w:rsidR="00000000" w:rsidRDefault="00000000">
          <w:pPr>
            <w:pStyle w:val="D986C826BD374319B21E3EA2A11043FF"/>
          </w:pPr>
          <w:r w:rsidRPr="000E1D44">
            <w:rPr>
              <w:lang w:bidi="en-GB"/>
            </w:rPr>
            <w:t xml:space="preserve">This is the place to show how well you work and </w:t>
          </w:r>
          <w:r w:rsidRPr="000E1D44">
            <w:rPr>
              <w:lang w:bidi="en-GB"/>
            </w:rPr>
            <w:t>play with others.]</w:t>
          </w:r>
        </w:p>
      </w:docPartBody>
    </w:docPart>
    <w:docPart>
      <w:docPartPr>
        <w:name w:val="D1F41F549898482D89E3781DC8BAE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ED9BD-FBEE-485B-8C3C-3F504E2386B0}"/>
      </w:docPartPr>
      <w:docPartBody>
        <w:p w:rsidR="00000000" w:rsidRDefault="00000000">
          <w:pPr>
            <w:pStyle w:val="D1F41F549898482D89E3781DC8BAEFC1"/>
          </w:pPr>
          <w:r>
            <w:rPr>
              <w:lang w:bidi="en-GB"/>
            </w:rPr>
            <w:t>Leadership</w:t>
          </w:r>
        </w:p>
      </w:docPartBody>
    </w:docPart>
    <w:docPart>
      <w:docPartPr>
        <w:name w:val="B8A2F7AE43E04005B23BE63A7FF40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9956-16F2-486E-9EB4-40FFFB6FC8F1}"/>
      </w:docPartPr>
      <w:docPartBody>
        <w:p w:rsidR="00000000" w:rsidRDefault="00000000">
          <w:pPr>
            <w:pStyle w:val="B8A2F7AE43E04005B23BE63A7FF40DB5"/>
          </w:pPr>
          <w:r w:rsidRPr="000E1D44">
            <w:rPr>
              <w:lang w:bidi="en-GB"/>
            </w:rP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CF"/>
    <w:rsid w:val="00B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EF019D67744BBA928541BB42B6BCF5">
    <w:name w:val="5BEF019D67744BBA928541BB42B6BCF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058F1B0CF5DC408A891A97E710964D8D">
    <w:name w:val="058F1B0CF5DC408A891A97E710964D8D"/>
  </w:style>
  <w:style w:type="paragraph" w:customStyle="1" w:styleId="A78AC436B82A429D9A4BACAD009A8156">
    <w:name w:val="A78AC436B82A429D9A4BACAD009A8156"/>
  </w:style>
  <w:style w:type="paragraph" w:customStyle="1" w:styleId="BCED68E2E5284D3BAE6A33A8DC33A494">
    <w:name w:val="BCED68E2E5284D3BAE6A33A8DC33A494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C62A687126784E50A0DF6BFF28B5240C">
    <w:name w:val="C62A687126784E50A0DF6BFF28B5240C"/>
  </w:style>
  <w:style w:type="paragraph" w:customStyle="1" w:styleId="133EC03AD34E4318AE4F745A517D5A6E">
    <w:name w:val="133EC03AD34E4318AE4F745A517D5A6E"/>
  </w:style>
  <w:style w:type="paragraph" w:customStyle="1" w:styleId="7090B3EAD7764B39A6C0F3B40DDABBAA">
    <w:name w:val="7090B3EAD7764B39A6C0F3B40DDABBAA"/>
  </w:style>
  <w:style w:type="paragraph" w:customStyle="1" w:styleId="53F9818A4D964436B645A18776614623">
    <w:name w:val="53F9818A4D964436B645A18776614623"/>
  </w:style>
  <w:style w:type="paragraph" w:customStyle="1" w:styleId="4C6A6105749149C195BE9E3674065CD8">
    <w:name w:val="4C6A6105749149C195BE9E3674065CD8"/>
  </w:style>
  <w:style w:type="paragraph" w:customStyle="1" w:styleId="2E06FFAB84C7448B8A12D0B597012988">
    <w:name w:val="2E06FFAB84C7448B8A12D0B597012988"/>
  </w:style>
  <w:style w:type="paragraph" w:customStyle="1" w:styleId="759955A70BA643E1848F50F4C78B6F50">
    <w:name w:val="759955A70BA643E1848F50F4C78B6F50"/>
  </w:style>
  <w:style w:type="paragraph" w:customStyle="1" w:styleId="CB5A57BBF3024CB7B1B77F1DCB86D5E1">
    <w:name w:val="CB5A57BBF3024CB7B1B77F1DCB86D5E1"/>
  </w:style>
  <w:style w:type="paragraph" w:customStyle="1" w:styleId="8DCBAA11682948989A3D1231F88541CE">
    <w:name w:val="8DCBAA11682948989A3D1231F88541CE"/>
  </w:style>
  <w:style w:type="paragraph" w:customStyle="1" w:styleId="6F6633A8BBA04B10BD2F0EB9A47C4B47">
    <w:name w:val="6F6633A8BBA04B10BD2F0EB9A47C4B47"/>
  </w:style>
  <w:style w:type="paragraph" w:customStyle="1" w:styleId="FD897723DDE6487A814BEFA00BDCED33">
    <w:name w:val="FD897723DDE6487A814BEFA00BDCED33"/>
  </w:style>
  <w:style w:type="paragraph" w:customStyle="1" w:styleId="4360C6997D4C4CE7B82E56F472D62083">
    <w:name w:val="4360C6997D4C4CE7B82E56F472D62083"/>
  </w:style>
  <w:style w:type="paragraph" w:customStyle="1" w:styleId="49F24337F1DA482A8688A27437BDE28D">
    <w:name w:val="49F24337F1DA482A8688A27437BDE28D"/>
  </w:style>
  <w:style w:type="paragraph" w:customStyle="1" w:styleId="D0F0C4022AE74E5B84997C1076A1D180">
    <w:name w:val="D0F0C4022AE74E5B84997C1076A1D180"/>
  </w:style>
  <w:style w:type="paragraph" w:customStyle="1" w:styleId="DD97F9BCBE9E4F3AB2BC7BE98DF5139D">
    <w:name w:val="DD97F9BCBE9E4F3AB2BC7BE98DF5139D"/>
  </w:style>
  <w:style w:type="paragraph" w:customStyle="1" w:styleId="ECDF5E3BF3C042668DCFBD6F73462B8B">
    <w:name w:val="ECDF5E3BF3C042668DCFBD6F73462B8B"/>
  </w:style>
  <w:style w:type="paragraph" w:customStyle="1" w:styleId="95DCA68A9CFD4EC4A2885837B8461FBA">
    <w:name w:val="95DCA68A9CFD4EC4A2885837B8461FBA"/>
  </w:style>
  <w:style w:type="paragraph" w:customStyle="1" w:styleId="E8A8F15125EC41DA9AAC2ED19CBC0C6C">
    <w:name w:val="E8A8F15125EC41DA9AAC2ED19CBC0C6C"/>
  </w:style>
  <w:style w:type="paragraph" w:customStyle="1" w:styleId="F01113AAB8AE41A79BD9445C275489E8">
    <w:name w:val="F01113AAB8AE41A79BD9445C275489E8"/>
  </w:style>
  <w:style w:type="paragraph" w:customStyle="1" w:styleId="3C8B6C11DE6E429E8C52FAB2D8DEEE0B">
    <w:name w:val="3C8B6C11DE6E429E8C52FAB2D8DEEE0B"/>
  </w:style>
  <w:style w:type="paragraph" w:customStyle="1" w:styleId="9E6D24A7D9794FDEB8DAC356F208F7BD">
    <w:name w:val="9E6D24A7D9794FDEB8DAC356F208F7BD"/>
  </w:style>
  <w:style w:type="paragraph" w:customStyle="1" w:styleId="70B3B77855B74E0DA8E8F040BF58EDE6">
    <w:name w:val="70B3B77855B74E0DA8E8F040BF58EDE6"/>
  </w:style>
  <w:style w:type="paragraph" w:customStyle="1" w:styleId="28E57CA6197C42C0AA43805E201AEB55">
    <w:name w:val="28E57CA6197C42C0AA43805E201AEB55"/>
  </w:style>
  <w:style w:type="paragraph" w:customStyle="1" w:styleId="1F6E1A14087B41AF9A8449E6A69DE403">
    <w:name w:val="1F6E1A14087B41AF9A8449E6A69DE403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D986C826BD374319B21E3EA2A11043FF">
    <w:name w:val="D986C826BD374319B21E3EA2A11043FF"/>
  </w:style>
  <w:style w:type="paragraph" w:customStyle="1" w:styleId="D1F41F549898482D89E3781DC8BAEFC1">
    <w:name w:val="D1F41F549898482D89E3781DC8BAEFC1"/>
  </w:style>
  <w:style w:type="paragraph" w:customStyle="1" w:styleId="B6E8BFF1F75D4597B50D018CF23DE212">
    <w:name w:val="B6E8BFF1F75D4597B50D018CF23DE212"/>
  </w:style>
  <w:style w:type="paragraph" w:customStyle="1" w:styleId="B8A2F7AE43E04005B23BE63A7FF40DB5">
    <w:name w:val="B8A2F7AE43E04005B23BE63A7FF40DB5"/>
  </w:style>
  <w:style w:type="paragraph" w:customStyle="1" w:styleId="9C50D6928B5A4DA89D88BFF96E06EC11">
    <w:name w:val="9C50D6928B5A4DA89D88BFF96E06E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CV.dotx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2023-03-23T03:52:00Z</dcterms:created>
  <dcterms:modified xsi:type="dcterms:W3CDTF">2023-03-23T09:00:00Z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